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7097255"/>
        <w:docPartObj>
          <w:docPartGallery w:val="Cover Pages"/>
          <w:docPartUnique/>
        </w:docPartObj>
      </w:sdtPr>
      <w:sdtContent>
        <w:p w:rsidR="00F24C8A" w:rsidRDefault="00F24C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C8A" w:rsidRDefault="00F24C8A" w:rsidP="00F24C8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F24C8A" w:rsidRPr="00F24C8A" w:rsidRDefault="00F24C8A" w:rsidP="00F24C8A">
                                  <w:pPr>
                                    <w:pStyle w:val="Subtitle"/>
                                    <w:jc w:val="center"/>
                                  </w:pPr>
                                  <w:r w:rsidRPr="00F24C8A">
                                    <w:t>Emir Aydin #260419829</w:t>
                                  </w:r>
                                </w:p>
                                <w:p w:rsidR="00F24C8A" w:rsidRPr="00F24C8A" w:rsidRDefault="00F24C8A" w:rsidP="00F24C8A">
                                  <w:pPr>
                                    <w:pStyle w:val="Subtitle"/>
                                    <w:jc w:val="center"/>
                                  </w:pPr>
                                  <w:r w:rsidRPr="00F24C8A">
                                    <w:t>Andrew Fogarty</w:t>
                                  </w:r>
                                  <w:r>
                                    <w:t xml:space="preserve"> #000000</w:t>
                                  </w:r>
                                </w:p>
                                <w:p w:rsidR="00F24C8A" w:rsidRPr="00F24C8A" w:rsidRDefault="00F24C8A" w:rsidP="00F24C8A">
                                  <w:pPr>
                                    <w:pStyle w:val="Subtitle"/>
                                    <w:jc w:val="center"/>
                                  </w:pPr>
                                  <w:r w:rsidRPr="00F24C8A">
                                    <w:t xml:space="preserve">Tina </w:t>
                                  </w:r>
                                  <w:proofErr w:type="spellStart"/>
                                  <w:r w:rsidRPr="00F24C8A">
                                    <w:t>Latif</w:t>
                                  </w:r>
                                  <w:proofErr w:type="spellEnd"/>
                                  <w:r>
                                    <w:t xml:space="preserve"> #000000</w:t>
                                  </w:r>
                                </w:p>
                                <w:p w:rsidR="00F24C8A" w:rsidRPr="00F24C8A" w:rsidRDefault="00F24C8A" w:rsidP="00F24C8A">
                                  <w:pPr>
                                    <w:pStyle w:val="Subtitle"/>
                                    <w:jc w:val="center"/>
                                  </w:pPr>
                                  <w:r w:rsidRPr="00F24C8A">
                                    <w:t>Avery Morin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#000000</w:t>
                                  </w:r>
                                </w:p>
                                <w:p w:rsidR="00F24C8A" w:rsidRPr="00F24C8A" w:rsidRDefault="00F24C8A" w:rsidP="00F24C8A">
                                  <w:pPr>
                                    <w:pStyle w:val="Subtitle"/>
                                    <w:jc w:val="center"/>
                                  </w:pPr>
                                  <w:proofErr w:type="spellStart"/>
                                  <w:r w:rsidRPr="00F24C8A">
                                    <w:t>Vikram</w:t>
                                  </w:r>
                                  <w:proofErr w:type="spellEnd"/>
                                  <w:r w:rsidRPr="00F24C8A">
                                    <w:t xml:space="preserve"> </w:t>
                                  </w:r>
                                  <w:proofErr w:type="spellStart"/>
                                  <w:r w:rsidRPr="00F24C8A">
                                    <w:t>Sundaram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>#000000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07F09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24C8A" w:rsidRDefault="00F24C8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07F09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07F09" w:themeColor="accent1"/>
                                          <w:sz w:val="72"/>
                                          <w:szCs w:val="72"/>
                                        </w:rPr>
                                        <w:t>COMP 361: Spaceships</w:t>
                                      </w:r>
                                    </w:p>
                                  </w:sdtContent>
                                </w:sdt>
                                <w:p w:rsidR="00F24C8A" w:rsidRPr="00F24C8A" w:rsidRDefault="00F24C8A" w:rsidP="00F24C8A">
                                  <w:pPr>
                                    <w:pStyle w:val="Subtitle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F24C8A">
                                    <w:rPr>
                                      <w:sz w:val="40"/>
                                      <w:szCs w:val="40"/>
                                    </w:rPr>
                                    <w:t>UI/UX Diagrams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6sQsQA&#10;AADcAAAADwAAAGRycy9kb3ducmV2LnhtbERPS2vCQBC+F/oflin0VjeWKDVmI1I07bE+KB6H7DQJ&#10;zc6G7JpEf323IHibj+856Wo0jeipc7VlBdNJBIK4sLrmUsHxsH15A+E8ssbGMim4kINV9viQYqLt&#10;wDvq974UIYRdggoq79tESldUZNBNbEscuB/bGfQBdqXUHQ4h3DTyNYrm0mDNoaHClt4rKn73Z6Og&#10;vBzX+XS2my+u+cdpWx++4s33oNTz07hegvA0+rv45v7UYf4ihv9nw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erELEAAAA3AAAAA8AAAAAAAAAAAAAAAAAmAIAAGRycy9k&#10;b3ducmV2LnhtbFBLBQYAAAAABAAEAPUAAACJAwAAAAA=&#10;" fillcolor="#e3ded1 [321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7H0cAA&#10;AADcAAAADwAAAGRycy9kb3ducmV2LnhtbERPS4vCMBC+C/sfwgh707Quits1yiKsVG++7mMytsVm&#10;Upqs1n9vBMHbfHzPmS06W4srtb5yrCAdJiCItTMVFwoO+7/BFIQPyAZrx6TgTh4W84/eDDPjbryl&#10;6y4UIoawz1BBGUKTSel1SRb90DXEkTu71mKIsC2kafEWw20tR0kykRYrjg0lNrQsSV92/1bB+rT/&#10;SnNrdcfp6nLMT35zXGmlPvvd7w+IQF14i1/u3MT532N4PhMvkP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7H0cAAAADcAAAADwAAAAAAAAAAAAAAAACYAgAAZHJzL2Rvd25y&#10;ZXYueG1sUEsFBgAAAAAEAAQA9QAAAIUDAAAAAA==&#10;" fillcolor="#e3ded1 [3214]" stroked="f" strokeweight="1pt">
                      <v:textbox inset="36pt,57.6pt,36pt,36pt">
                        <w:txbxContent>
                          <w:p w:rsidR="00F24C8A" w:rsidRDefault="00F24C8A" w:rsidP="00F24C8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F24C8A" w:rsidRPr="00F24C8A" w:rsidRDefault="00F24C8A" w:rsidP="00F24C8A">
                            <w:pPr>
                              <w:pStyle w:val="Subtitle"/>
                              <w:jc w:val="center"/>
                            </w:pPr>
                            <w:r w:rsidRPr="00F24C8A">
                              <w:t>Emir Aydin #260419829</w:t>
                            </w:r>
                          </w:p>
                          <w:p w:rsidR="00F24C8A" w:rsidRPr="00F24C8A" w:rsidRDefault="00F24C8A" w:rsidP="00F24C8A">
                            <w:pPr>
                              <w:pStyle w:val="Subtitle"/>
                              <w:jc w:val="center"/>
                            </w:pPr>
                            <w:r w:rsidRPr="00F24C8A">
                              <w:t>Andrew Fogarty</w:t>
                            </w:r>
                            <w:r>
                              <w:t xml:space="preserve"> #000000</w:t>
                            </w:r>
                          </w:p>
                          <w:p w:rsidR="00F24C8A" w:rsidRPr="00F24C8A" w:rsidRDefault="00F24C8A" w:rsidP="00F24C8A">
                            <w:pPr>
                              <w:pStyle w:val="Subtitle"/>
                              <w:jc w:val="center"/>
                            </w:pPr>
                            <w:r w:rsidRPr="00F24C8A">
                              <w:t xml:space="preserve">Tina </w:t>
                            </w:r>
                            <w:proofErr w:type="spellStart"/>
                            <w:r w:rsidRPr="00F24C8A">
                              <w:t>Latif</w:t>
                            </w:r>
                            <w:proofErr w:type="spellEnd"/>
                            <w:r>
                              <w:t xml:space="preserve"> #000000</w:t>
                            </w:r>
                          </w:p>
                          <w:p w:rsidR="00F24C8A" w:rsidRPr="00F24C8A" w:rsidRDefault="00F24C8A" w:rsidP="00F24C8A">
                            <w:pPr>
                              <w:pStyle w:val="Subtitle"/>
                              <w:jc w:val="center"/>
                            </w:pPr>
                            <w:r w:rsidRPr="00F24C8A">
                              <w:t>Avery Morin</w:t>
                            </w:r>
                            <w:r>
                              <w:t xml:space="preserve"> </w:t>
                            </w:r>
                            <w:r>
                              <w:t>#000000</w:t>
                            </w:r>
                          </w:p>
                          <w:p w:rsidR="00F24C8A" w:rsidRPr="00F24C8A" w:rsidRDefault="00F24C8A" w:rsidP="00F24C8A">
                            <w:pPr>
                              <w:pStyle w:val="Subtitle"/>
                              <w:jc w:val="center"/>
                            </w:pPr>
                            <w:proofErr w:type="spellStart"/>
                            <w:r w:rsidRPr="00F24C8A">
                              <w:t>Vikram</w:t>
                            </w:r>
                            <w:proofErr w:type="spellEnd"/>
                            <w:r w:rsidRPr="00F24C8A">
                              <w:t xml:space="preserve"> </w:t>
                            </w:r>
                            <w:proofErr w:type="spellStart"/>
                            <w:r w:rsidRPr="00F24C8A">
                              <w:t>Sundaram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#000000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07F09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24C8A" w:rsidRDefault="00F24C8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07F09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07F09" w:themeColor="accent1"/>
                                    <w:sz w:val="72"/>
                                    <w:szCs w:val="72"/>
                                  </w:rPr>
                                  <w:t>COMP 361: Spaceships</w:t>
                                </w:r>
                              </w:p>
                            </w:sdtContent>
                          </w:sdt>
                          <w:p w:rsidR="00F24C8A" w:rsidRPr="00F24C8A" w:rsidRDefault="00F24C8A" w:rsidP="00F24C8A">
                            <w:pPr>
                              <w:pStyle w:val="Subtitle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24C8A">
                              <w:rPr>
                                <w:sz w:val="40"/>
                                <w:szCs w:val="40"/>
                              </w:rPr>
                              <w:t>UI/UX Diagrams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24C8A" w:rsidRDefault="00F24C8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br w:type="page"/>
          </w:r>
        </w:p>
      </w:sdtContent>
    </w:sdt>
    <w:p w:rsidR="00131EC0" w:rsidRDefault="00B00198">
      <w:pPr>
        <w:pStyle w:val="Title"/>
      </w:pPr>
      <w:r>
        <w:lastRenderedPageBreak/>
        <w:t>COMP 361: UI Specs</w:t>
      </w:r>
    </w:p>
    <w:p w:rsidR="00131EC0" w:rsidRDefault="00B00198">
      <w:pPr>
        <w:pStyle w:val="Heading1"/>
      </w:pPr>
      <w:r>
        <w:t>setup screen</w:t>
      </w:r>
    </w:p>
    <w:p w:rsidR="00B00198" w:rsidRDefault="00B00198">
      <w:r>
        <w:t>Here is some info about this screen.</w:t>
      </w:r>
    </w:p>
    <w:p w:rsidR="00B00198" w:rsidRDefault="00B00198" w:rsidP="00B00198">
      <w:r>
        <w:br w:type="page"/>
      </w:r>
    </w:p>
    <w:p w:rsidR="00131EC0" w:rsidRDefault="00131EC0"/>
    <w:p w:rsidR="00B00198" w:rsidRDefault="00B00198" w:rsidP="00B00198">
      <w:pPr>
        <w:pStyle w:val="Heading2"/>
      </w:pPr>
      <w:r>
        <w:t>connect</w:t>
      </w:r>
    </w:p>
    <w:p w:rsidR="00B00198" w:rsidRDefault="00B00198" w:rsidP="00B00198">
      <w:r>
        <w:t>Some info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0"/>
      </w:tblGrid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 w:val="restart"/>
          </w:tcPr>
          <w:p w:rsidR="00B00198" w:rsidRPr="00B00198" w:rsidRDefault="00B00198" w:rsidP="00B00198">
            <w:pPr>
              <w:jc w:val="center"/>
              <w:rPr>
                <w:b/>
                <w:u w:val="single"/>
              </w:rPr>
            </w:pPr>
            <w:r w:rsidRPr="00B00198">
              <w:rPr>
                <w:b/>
                <w:u w:val="single"/>
              </w:rPr>
              <w:t>Legend</w:t>
            </w:r>
          </w:p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B00198"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3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" w:type="dxa"/>
          </w:tcPr>
          <w:p w:rsidR="00B00198" w:rsidRDefault="00B00198" w:rsidP="00B00198"/>
        </w:tc>
        <w:tc>
          <w:tcPr>
            <w:tcW w:w="2340" w:type="dxa"/>
            <w:vMerge/>
          </w:tcPr>
          <w:p w:rsidR="00B00198" w:rsidRDefault="00B00198" w:rsidP="00B00198"/>
        </w:tc>
      </w:tr>
      <w:tr w:rsidR="00B00198" w:rsidTr="00342B70">
        <w:trPr>
          <w:trHeight w:val="2776"/>
        </w:trPr>
        <w:tc>
          <w:tcPr>
            <w:tcW w:w="7010" w:type="dxa"/>
            <w:gridSpan w:val="30"/>
          </w:tcPr>
          <w:p w:rsidR="00B00198" w:rsidRDefault="00B00198" w:rsidP="00B00198">
            <w:r>
              <w:t>User Experience Panel</w:t>
            </w:r>
          </w:p>
        </w:tc>
        <w:tc>
          <w:tcPr>
            <w:tcW w:w="2340" w:type="dxa"/>
            <w:vMerge/>
          </w:tcPr>
          <w:p w:rsidR="00B00198" w:rsidRDefault="00B00198" w:rsidP="00B00198"/>
        </w:tc>
      </w:tr>
    </w:tbl>
    <w:p w:rsidR="00B00198" w:rsidRDefault="00B00198" w:rsidP="00B00198"/>
    <w:p w:rsidR="00B00198" w:rsidRDefault="00B00198" w:rsidP="00B00198">
      <w:pPr>
        <w:pStyle w:val="Heading2"/>
      </w:pPr>
      <w:r>
        <w:lastRenderedPageBreak/>
        <w:t>grid setup</w:t>
      </w:r>
    </w:p>
    <w:p w:rsidR="00B00198" w:rsidRDefault="00B00198" w:rsidP="00B00198">
      <w:r>
        <w:t>Some info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0"/>
      </w:tblGrid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 w:val="restart"/>
          </w:tcPr>
          <w:p w:rsidR="00B00198" w:rsidRPr="00B00198" w:rsidRDefault="00B00198" w:rsidP="004E0980">
            <w:pPr>
              <w:jc w:val="center"/>
              <w:rPr>
                <w:b/>
                <w:u w:val="single"/>
              </w:rPr>
            </w:pPr>
            <w:r w:rsidRPr="00B00198">
              <w:rPr>
                <w:b/>
                <w:u w:val="single"/>
              </w:rPr>
              <w:t>Legend</w:t>
            </w:r>
          </w:p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rPr>
          <w:trHeight w:val="2776"/>
        </w:trPr>
        <w:tc>
          <w:tcPr>
            <w:tcW w:w="7010" w:type="dxa"/>
            <w:gridSpan w:val="30"/>
          </w:tcPr>
          <w:p w:rsidR="00B00198" w:rsidRDefault="00B00198" w:rsidP="004E0980">
            <w:r>
              <w:t>User Experience Panel</w:t>
            </w:r>
          </w:p>
        </w:tc>
        <w:tc>
          <w:tcPr>
            <w:tcW w:w="2340" w:type="dxa"/>
            <w:vMerge/>
          </w:tcPr>
          <w:p w:rsidR="00B00198" w:rsidRDefault="00B00198" w:rsidP="004E0980"/>
        </w:tc>
      </w:tr>
    </w:tbl>
    <w:p w:rsidR="00B00198" w:rsidRDefault="00B00198" w:rsidP="00B00198"/>
    <w:p w:rsidR="00B00198" w:rsidRDefault="00B00198" w:rsidP="00B00198"/>
    <w:p w:rsidR="00B00198" w:rsidRDefault="00B00198" w:rsidP="00B00198">
      <w:pPr>
        <w:pStyle w:val="Heading1"/>
      </w:pPr>
      <w:r>
        <w:lastRenderedPageBreak/>
        <w:t>battlefield screen</w:t>
      </w:r>
    </w:p>
    <w:p w:rsidR="00B00198" w:rsidRDefault="00B00198" w:rsidP="00B00198">
      <w:r>
        <w:t>Here is some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0"/>
      </w:tblGrid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 w:val="restart"/>
          </w:tcPr>
          <w:p w:rsidR="00B00198" w:rsidRPr="00B00198" w:rsidRDefault="00B00198" w:rsidP="004E0980">
            <w:pPr>
              <w:jc w:val="center"/>
              <w:rPr>
                <w:b/>
                <w:u w:val="single"/>
              </w:rPr>
            </w:pPr>
            <w:r w:rsidRPr="00B00198">
              <w:rPr>
                <w:b/>
                <w:u w:val="single"/>
              </w:rPr>
              <w:t>Legend</w:t>
            </w:r>
          </w:p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rPr>
          <w:trHeight w:val="2776"/>
        </w:trPr>
        <w:tc>
          <w:tcPr>
            <w:tcW w:w="7010" w:type="dxa"/>
            <w:gridSpan w:val="30"/>
          </w:tcPr>
          <w:p w:rsidR="00B00198" w:rsidRDefault="00B00198" w:rsidP="004E0980">
            <w:r>
              <w:t>User Experience Panel</w:t>
            </w:r>
          </w:p>
        </w:tc>
        <w:tc>
          <w:tcPr>
            <w:tcW w:w="2340" w:type="dxa"/>
            <w:vMerge/>
          </w:tcPr>
          <w:p w:rsidR="00B00198" w:rsidRDefault="00B00198" w:rsidP="004E0980"/>
        </w:tc>
      </w:tr>
    </w:tbl>
    <w:p w:rsidR="00B00198" w:rsidRDefault="00B00198" w:rsidP="00B00198"/>
    <w:p w:rsidR="00B00198" w:rsidRDefault="00B00198" w:rsidP="00B00198">
      <w:pPr>
        <w:pStyle w:val="Heading2"/>
      </w:pPr>
      <w:r>
        <w:lastRenderedPageBreak/>
        <w:t>game start screen</w:t>
      </w:r>
    </w:p>
    <w:p w:rsidR="00B00198" w:rsidRDefault="00B00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0"/>
      </w:tblGrid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 w:val="restart"/>
          </w:tcPr>
          <w:p w:rsidR="00B00198" w:rsidRPr="00B00198" w:rsidRDefault="00B00198" w:rsidP="004E0980">
            <w:pPr>
              <w:jc w:val="center"/>
              <w:rPr>
                <w:b/>
                <w:u w:val="single"/>
              </w:rPr>
            </w:pPr>
            <w:r w:rsidRPr="00B00198">
              <w:rPr>
                <w:b/>
                <w:u w:val="single"/>
              </w:rPr>
              <w:t>Legend</w:t>
            </w:r>
          </w:p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rPr>
          <w:trHeight w:val="2776"/>
        </w:trPr>
        <w:tc>
          <w:tcPr>
            <w:tcW w:w="7010" w:type="dxa"/>
            <w:gridSpan w:val="30"/>
          </w:tcPr>
          <w:p w:rsidR="00B00198" w:rsidRDefault="00B00198" w:rsidP="004E0980">
            <w:r>
              <w:t>User Experience Panel</w:t>
            </w:r>
          </w:p>
        </w:tc>
        <w:tc>
          <w:tcPr>
            <w:tcW w:w="2340" w:type="dxa"/>
            <w:vMerge/>
          </w:tcPr>
          <w:p w:rsidR="00B00198" w:rsidRDefault="00B00198" w:rsidP="004E0980"/>
        </w:tc>
      </w:tr>
    </w:tbl>
    <w:p w:rsidR="00B00198" w:rsidRDefault="00B00198"/>
    <w:p w:rsidR="00B00198" w:rsidRPr="00B00198" w:rsidRDefault="00B00198" w:rsidP="00B00198"/>
    <w:p w:rsidR="00B00198" w:rsidRDefault="00B00198" w:rsidP="00B00198">
      <w:pPr>
        <w:pStyle w:val="Heading2"/>
      </w:pPr>
      <w:r>
        <w:lastRenderedPageBreak/>
        <w:t>battle screen</w:t>
      </w:r>
    </w:p>
    <w:p w:rsidR="00B00198" w:rsidRDefault="00B00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0"/>
      </w:tblGrid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 w:val="restart"/>
          </w:tcPr>
          <w:p w:rsidR="00B00198" w:rsidRPr="00B00198" w:rsidRDefault="00B00198" w:rsidP="004E0980">
            <w:pPr>
              <w:jc w:val="center"/>
              <w:rPr>
                <w:b/>
                <w:u w:val="single"/>
              </w:rPr>
            </w:pPr>
            <w:r w:rsidRPr="00B00198">
              <w:rPr>
                <w:b/>
                <w:u w:val="single"/>
              </w:rPr>
              <w:t>Legend</w:t>
            </w:r>
          </w:p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rPr>
          <w:trHeight w:val="2776"/>
        </w:trPr>
        <w:tc>
          <w:tcPr>
            <w:tcW w:w="7010" w:type="dxa"/>
            <w:gridSpan w:val="30"/>
          </w:tcPr>
          <w:p w:rsidR="00B00198" w:rsidRDefault="00B00198" w:rsidP="004E0980">
            <w:r>
              <w:t>User Experience Panel</w:t>
            </w:r>
          </w:p>
        </w:tc>
        <w:tc>
          <w:tcPr>
            <w:tcW w:w="2340" w:type="dxa"/>
            <w:vMerge/>
          </w:tcPr>
          <w:p w:rsidR="00B00198" w:rsidRDefault="00B00198" w:rsidP="004E0980"/>
        </w:tc>
      </w:tr>
    </w:tbl>
    <w:p w:rsidR="00B00198" w:rsidRDefault="00B00198"/>
    <w:p w:rsidR="00B00198" w:rsidRDefault="00B00198" w:rsidP="00B00198"/>
    <w:p w:rsidR="00B00198" w:rsidRDefault="00B00198" w:rsidP="00B00198">
      <w:pPr>
        <w:pStyle w:val="Heading2"/>
      </w:pPr>
      <w:r>
        <w:lastRenderedPageBreak/>
        <w:t>select ship</w:t>
      </w:r>
    </w:p>
    <w:p w:rsidR="00B00198" w:rsidRDefault="00B00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0"/>
      </w:tblGrid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 w:val="restart"/>
          </w:tcPr>
          <w:p w:rsidR="00B00198" w:rsidRPr="00B00198" w:rsidRDefault="00B00198" w:rsidP="004E0980">
            <w:pPr>
              <w:jc w:val="center"/>
              <w:rPr>
                <w:b/>
                <w:u w:val="single"/>
              </w:rPr>
            </w:pPr>
            <w:r w:rsidRPr="00B00198">
              <w:rPr>
                <w:b/>
                <w:u w:val="single"/>
              </w:rPr>
              <w:t>Legend</w:t>
            </w:r>
          </w:p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rPr>
          <w:trHeight w:val="2776"/>
        </w:trPr>
        <w:tc>
          <w:tcPr>
            <w:tcW w:w="7010" w:type="dxa"/>
            <w:gridSpan w:val="30"/>
          </w:tcPr>
          <w:p w:rsidR="00B00198" w:rsidRDefault="00B00198" w:rsidP="004E0980">
            <w:r>
              <w:t>User Experience Panel</w:t>
            </w:r>
          </w:p>
        </w:tc>
        <w:tc>
          <w:tcPr>
            <w:tcW w:w="2340" w:type="dxa"/>
            <w:vMerge/>
          </w:tcPr>
          <w:p w:rsidR="00B00198" w:rsidRDefault="00B00198" w:rsidP="004E0980"/>
        </w:tc>
      </w:tr>
    </w:tbl>
    <w:p w:rsidR="00B00198" w:rsidRDefault="00B00198"/>
    <w:p w:rsidR="00B00198" w:rsidRDefault="00B00198" w:rsidP="00B00198"/>
    <w:p w:rsidR="00B00198" w:rsidRDefault="00B00198" w:rsidP="00B00198">
      <w:pPr>
        <w:pStyle w:val="Heading2"/>
      </w:pPr>
      <w:r>
        <w:lastRenderedPageBreak/>
        <w:t>another state</w:t>
      </w:r>
    </w:p>
    <w:p w:rsidR="00B00198" w:rsidRDefault="00B00198" w:rsidP="00B00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0"/>
      </w:tblGrid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 w:val="restart"/>
          </w:tcPr>
          <w:p w:rsidR="00B00198" w:rsidRPr="00B00198" w:rsidRDefault="00B00198" w:rsidP="004E0980">
            <w:pPr>
              <w:jc w:val="center"/>
              <w:rPr>
                <w:b/>
                <w:u w:val="single"/>
              </w:rPr>
            </w:pPr>
            <w:r w:rsidRPr="00B00198">
              <w:rPr>
                <w:b/>
                <w:u w:val="single"/>
              </w:rPr>
              <w:t>Legend</w:t>
            </w:r>
          </w:p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rPr>
          <w:trHeight w:val="2776"/>
        </w:trPr>
        <w:tc>
          <w:tcPr>
            <w:tcW w:w="7010" w:type="dxa"/>
            <w:gridSpan w:val="30"/>
          </w:tcPr>
          <w:p w:rsidR="00B00198" w:rsidRDefault="00B00198" w:rsidP="004E0980">
            <w:r>
              <w:t>User Experience Panel</w:t>
            </w:r>
          </w:p>
        </w:tc>
        <w:tc>
          <w:tcPr>
            <w:tcW w:w="2340" w:type="dxa"/>
            <w:vMerge/>
          </w:tcPr>
          <w:p w:rsidR="00B00198" w:rsidRDefault="00B00198" w:rsidP="004E0980"/>
        </w:tc>
      </w:tr>
    </w:tbl>
    <w:p w:rsidR="00B00198" w:rsidRDefault="00B00198" w:rsidP="00B00198"/>
    <w:p w:rsidR="00B00198" w:rsidRDefault="00B00198" w:rsidP="00B00198">
      <w:pPr>
        <w:pStyle w:val="Heading2"/>
      </w:pPr>
      <w:r>
        <w:lastRenderedPageBreak/>
        <w:t>another state</w:t>
      </w:r>
    </w:p>
    <w:p w:rsidR="00B00198" w:rsidRDefault="00B00198" w:rsidP="00B00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0"/>
      </w:tblGrid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 w:val="restart"/>
          </w:tcPr>
          <w:p w:rsidR="00B00198" w:rsidRPr="00B00198" w:rsidRDefault="00B00198" w:rsidP="004E0980">
            <w:pPr>
              <w:jc w:val="center"/>
              <w:rPr>
                <w:b/>
                <w:u w:val="single"/>
              </w:rPr>
            </w:pPr>
            <w:r w:rsidRPr="00B00198">
              <w:rPr>
                <w:b/>
                <w:u w:val="single"/>
              </w:rPr>
              <w:t>Legend</w:t>
            </w:r>
          </w:p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3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" w:type="dxa"/>
          </w:tcPr>
          <w:p w:rsidR="00B00198" w:rsidRDefault="00B00198" w:rsidP="004E0980"/>
        </w:tc>
        <w:tc>
          <w:tcPr>
            <w:tcW w:w="2340" w:type="dxa"/>
            <w:vMerge/>
          </w:tcPr>
          <w:p w:rsidR="00B00198" w:rsidRDefault="00B00198" w:rsidP="004E0980"/>
        </w:tc>
      </w:tr>
      <w:tr w:rsidR="00B00198" w:rsidTr="004E0980">
        <w:trPr>
          <w:trHeight w:val="2776"/>
        </w:trPr>
        <w:tc>
          <w:tcPr>
            <w:tcW w:w="7010" w:type="dxa"/>
            <w:gridSpan w:val="30"/>
          </w:tcPr>
          <w:p w:rsidR="00B00198" w:rsidRDefault="00B00198" w:rsidP="004E0980">
            <w:r>
              <w:t>User Experience Panel</w:t>
            </w:r>
          </w:p>
        </w:tc>
        <w:tc>
          <w:tcPr>
            <w:tcW w:w="2340" w:type="dxa"/>
            <w:vMerge/>
          </w:tcPr>
          <w:p w:rsidR="00B00198" w:rsidRDefault="00B00198" w:rsidP="004E0980"/>
        </w:tc>
      </w:tr>
    </w:tbl>
    <w:p w:rsidR="00B00198" w:rsidRPr="00B00198" w:rsidRDefault="00B00198" w:rsidP="00B00198"/>
    <w:sectPr w:rsidR="00B00198" w:rsidRPr="00B00198" w:rsidSect="00F24C8A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E9A" w:rsidRDefault="004A3E9A" w:rsidP="00B00198">
      <w:pPr>
        <w:spacing w:after="0" w:line="240" w:lineRule="auto"/>
      </w:pPr>
      <w:r>
        <w:separator/>
      </w:r>
    </w:p>
  </w:endnote>
  <w:endnote w:type="continuationSeparator" w:id="0">
    <w:p w:rsidR="004A3E9A" w:rsidRDefault="004A3E9A" w:rsidP="00B0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7836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0198" w:rsidRDefault="00B001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00198" w:rsidRDefault="00B001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E9A" w:rsidRDefault="004A3E9A" w:rsidP="00B00198">
      <w:pPr>
        <w:spacing w:after="0" w:line="240" w:lineRule="auto"/>
      </w:pPr>
      <w:r>
        <w:separator/>
      </w:r>
    </w:p>
  </w:footnote>
  <w:footnote w:type="continuationSeparator" w:id="0">
    <w:p w:rsidR="004A3E9A" w:rsidRDefault="004A3E9A" w:rsidP="00B00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98"/>
    <w:rsid w:val="00131EC0"/>
    <w:rsid w:val="004A3E9A"/>
    <w:rsid w:val="00B00198"/>
    <w:rsid w:val="00F2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22A5D-2D29-4DE5-98FB-BD5D8C34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98"/>
  </w:style>
  <w:style w:type="paragraph" w:styleId="Footer">
    <w:name w:val="footer"/>
    <w:basedOn w:val="Normal"/>
    <w:link w:val="FooterChar"/>
    <w:uiPriority w:val="99"/>
    <w:unhideWhenUsed/>
    <w:rsid w:val="00B0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98"/>
  </w:style>
  <w:style w:type="table" w:styleId="TableGrid">
    <w:name w:val="Table Grid"/>
    <w:basedOn w:val="TableNormal"/>
    <w:uiPriority w:val="39"/>
    <w:rsid w:val="00B00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F24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rayd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21</TotalTime>
  <Pages>10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361: Spaceships</dc:title>
  <dc:creator>Emir Aydin #260419829</dc:creator>
  <cp:keywords/>
  <cp:lastModifiedBy>Emir Aydin</cp:lastModifiedBy>
  <cp:revision>1</cp:revision>
  <dcterms:created xsi:type="dcterms:W3CDTF">2013-10-06T03:08:00Z</dcterms:created>
  <dcterms:modified xsi:type="dcterms:W3CDTF">2013-10-06T03:29:00Z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